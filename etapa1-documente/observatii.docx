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AD" w:rsidRDefault="00683D5A">
      <w:pPr>
        <w:pStyle w:val="Title"/>
      </w:pPr>
      <w:r>
        <w:t>Document de rezumare a observatiilor</w:t>
      </w:r>
    </w:p>
    <w:p w:rsidR="009C6289" w:rsidRDefault="009C6289" w:rsidP="009C6289"/>
    <w:p w:rsidR="009C6289" w:rsidRPr="00D06287" w:rsidRDefault="009C6289" w:rsidP="009C6289">
      <w:pPr>
        <w:rPr>
          <w:sz w:val="20"/>
        </w:rPr>
      </w:pPr>
    </w:p>
    <w:p w:rsidR="005E57AD" w:rsidRPr="00D06287" w:rsidRDefault="00D06287">
      <w:pPr>
        <w:pStyle w:val="Heading1"/>
        <w:rPr>
          <w:sz w:val="28"/>
        </w:rPr>
      </w:pPr>
      <w:r w:rsidRPr="00D06287">
        <w:rPr>
          <w:sz w:val="28"/>
        </w:rPr>
        <w:t>PROBLEME OBSERVATE IN TIMPUL STUDIERII MODULUI DE REZOLVARE</w:t>
      </w:r>
    </w:p>
    <w:p w:rsidR="00CC0711" w:rsidRDefault="00CC0711" w:rsidP="00CC0711"/>
    <w:p w:rsidR="00CC0711" w:rsidRDefault="00CC0711" w:rsidP="00CC0711">
      <w:pPr>
        <w:jc w:val="center"/>
      </w:pPr>
      <w:r>
        <w:rPr>
          <w:noProof/>
          <w:lang w:eastAsia="en-US"/>
        </w:rPr>
        <w:drawing>
          <wp:inline distT="0" distB="0" distL="0" distR="0">
            <wp:extent cx="3400425" cy="239485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408551" cy="2400575"/>
                    </a:xfrm>
                    <a:prstGeom prst="rect">
                      <a:avLst/>
                    </a:prstGeom>
                  </pic:spPr>
                </pic:pic>
              </a:graphicData>
            </a:graphic>
          </wp:inline>
        </w:drawing>
      </w:r>
    </w:p>
    <w:p w:rsidR="00E46689" w:rsidRDefault="00E46689" w:rsidP="00E46689">
      <w:r>
        <w:t>Imaginea ilustreaza problema compatibilitatii dintre implementarea celor doi clienti cu logica de backend.</w:t>
      </w:r>
    </w:p>
    <w:p w:rsidR="00CC0711" w:rsidRDefault="00CC0711" w:rsidP="00CC0711">
      <w:pPr>
        <w:jc w:val="center"/>
      </w:pPr>
    </w:p>
    <w:p w:rsidR="00E46689" w:rsidRDefault="00E46689" w:rsidP="00CC0711">
      <w:pPr>
        <w:jc w:val="center"/>
      </w:pPr>
      <w:r>
        <w:rPr>
          <w:noProof/>
          <w:lang w:eastAsia="en-US"/>
        </w:rPr>
        <w:drawing>
          <wp:inline distT="0" distB="0" distL="0" distR="0">
            <wp:extent cx="4609465" cy="277138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Desig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4244" cy="2774255"/>
                    </a:xfrm>
                    <a:prstGeom prst="rect">
                      <a:avLst/>
                    </a:prstGeom>
                  </pic:spPr>
                </pic:pic>
              </a:graphicData>
            </a:graphic>
          </wp:inline>
        </w:drawing>
      </w:r>
    </w:p>
    <w:p w:rsidR="00765ABF" w:rsidRDefault="00765ABF" w:rsidP="00CC0711">
      <w:pPr>
        <w:jc w:val="center"/>
      </w:pPr>
      <w:r>
        <w:t>Idenitificarea unui design comun pentru celor doua platforme(Web si Mobile)</w:t>
      </w:r>
    </w:p>
    <w:p w:rsidR="00DD1A17" w:rsidRDefault="004077EF" w:rsidP="004077EF">
      <w:pPr>
        <w:jc w:val="center"/>
      </w:pPr>
      <w:r>
        <w:rPr>
          <w:noProof/>
          <w:lang w:eastAsia="en-US"/>
        </w:rPr>
        <w:lastRenderedPageBreak/>
        <w:drawing>
          <wp:inline distT="0" distB="0" distL="0" distR="0">
            <wp:extent cx="3581400" cy="2862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350980.png"/>
                    <pic:cNvPicPr/>
                  </pic:nvPicPr>
                  <pic:blipFill>
                    <a:blip r:embed="rId8">
                      <a:extLst>
                        <a:ext uri="{28A0092B-C50C-407E-A947-70E740481C1C}">
                          <a14:useLocalDpi xmlns:a14="http://schemas.microsoft.com/office/drawing/2010/main" val="0"/>
                        </a:ext>
                      </a:extLst>
                    </a:blip>
                    <a:stretch>
                      <a:fillRect/>
                    </a:stretch>
                  </pic:blipFill>
                  <pic:spPr>
                    <a:xfrm>
                      <a:off x="0" y="0"/>
                      <a:ext cx="3586691" cy="2866661"/>
                    </a:xfrm>
                    <a:prstGeom prst="rect">
                      <a:avLst/>
                    </a:prstGeom>
                  </pic:spPr>
                </pic:pic>
              </a:graphicData>
            </a:graphic>
          </wp:inline>
        </w:drawing>
      </w:r>
    </w:p>
    <w:p w:rsidR="00162BDC" w:rsidRPr="00CC0711" w:rsidRDefault="00162BDC" w:rsidP="004077EF">
      <w:pPr>
        <w:jc w:val="center"/>
      </w:pPr>
      <w:r>
        <w:t>Problema securitatii in aplicatie</w:t>
      </w:r>
    </w:p>
    <w:p w:rsidR="00C97ED6" w:rsidRPr="009C6289" w:rsidRDefault="00C97ED6" w:rsidP="00C97ED6"/>
    <w:p w:rsidR="00C97ED6" w:rsidRPr="00B46B2D" w:rsidRDefault="00C97ED6" w:rsidP="00C97ED6">
      <w:pPr>
        <w:pStyle w:val="Heading1"/>
        <w:rPr>
          <w:sz w:val="32"/>
        </w:rPr>
      </w:pPr>
      <w:r>
        <w:rPr>
          <w:sz w:val="32"/>
        </w:rPr>
        <w:t>LISTA DE IDEI</w:t>
      </w:r>
    </w:p>
    <w:p w:rsidR="00DC5B93" w:rsidRDefault="00690610" w:rsidP="00690610">
      <w:pPr>
        <w:pStyle w:val="ListParagraph"/>
        <w:numPr>
          <w:ilvl w:val="0"/>
          <w:numId w:val="14"/>
        </w:numPr>
      </w:pPr>
      <w:r>
        <w:t>Deoarece dorim ca aplicatia sa fie disponibila atat in varianta Web, cat si pe platformele Mobile,</w:t>
      </w:r>
    </w:p>
    <w:p w:rsidR="00690610" w:rsidRDefault="00690610" w:rsidP="00690610">
      <w:pPr>
        <w:pStyle w:val="ListParagraph"/>
      </w:pPr>
      <w:r>
        <w:t xml:space="preserve">impartirea sarcinilor va fi mai usor de facut in echipa, doua personae </w:t>
      </w:r>
      <w:r w:rsidR="00406F4B">
        <w:t>lucrand la interfata M</w:t>
      </w:r>
      <w:r>
        <w:t>obile,</w:t>
      </w:r>
    </w:p>
    <w:p w:rsidR="00690610" w:rsidRDefault="00690610" w:rsidP="00690610">
      <w:pPr>
        <w:pStyle w:val="ListParagraph"/>
      </w:pPr>
      <w:r>
        <w:t>Iar celelalte la cea Web.</w:t>
      </w:r>
    </w:p>
    <w:p w:rsidR="00690610" w:rsidRDefault="00690610" w:rsidP="00690610">
      <w:pPr>
        <w:pStyle w:val="ListParagraph"/>
        <w:numPr>
          <w:ilvl w:val="0"/>
          <w:numId w:val="14"/>
        </w:numPr>
      </w:pPr>
      <w:r>
        <w:t>Am constatat ca trebuie sa gasim solutii de implementare a backend-ului care sa fie compatibile</w:t>
      </w:r>
    </w:p>
    <w:p w:rsidR="00690610" w:rsidRDefault="00E8119F" w:rsidP="00690610">
      <w:pPr>
        <w:pStyle w:val="ListParagraph"/>
      </w:pPr>
      <w:r>
        <w:t>c</w:t>
      </w:r>
      <w:r w:rsidR="00690610">
        <w:t xml:space="preserve">u ambele tipuri de dezvoltari </w:t>
      </w:r>
      <w:r>
        <w:t>d</w:t>
      </w:r>
      <w:r w:rsidR="00690610">
        <w:t>in front-end(mobile si w</w:t>
      </w:r>
      <w:r>
        <w:t xml:space="preserve">eb). Ne-am rezumat la a </w:t>
      </w:r>
      <w:r w:rsidR="00690610">
        <w:t xml:space="preserve"> expune niste REST-uri, care sa poata fi apelate din ambele implementari.</w:t>
      </w:r>
    </w:p>
    <w:p w:rsidR="00690610" w:rsidRDefault="00690610" w:rsidP="00690610">
      <w:pPr>
        <w:pStyle w:val="ListParagraph"/>
        <w:numPr>
          <w:ilvl w:val="0"/>
          <w:numId w:val="14"/>
        </w:numPr>
      </w:pPr>
      <w:r>
        <w:t xml:space="preserve">Aplicatia nu isi propune sa fie una custom, servind doar unei anumite fire/organizatii, ci sa ofere flexibilitatea ca fiecare grup organizat ce isi doreste o </w:t>
      </w:r>
      <w:r w:rsidR="00E8119F">
        <w:t xml:space="preserve">eficienta </w:t>
      </w:r>
      <w:r>
        <w:t xml:space="preserve">comunicare sa isi poata crea cont </w:t>
      </w:r>
      <w:r w:rsidR="00F33CD2">
        <w:t>si s</w:t>
      </w:r>
      <w:r>
        <w:t>a se foloseasca de aceasta.</w:t>
      </w:r>
    </w:p>
    <w:p w:rsidR="00690610" w:rsidRDefault="00F33CD2" w:rsidP="00690610">
      <w:pPr>
        <w:pStyle w:val="ListParagraph"/>
        <w:numPr>
          <w:ilvl w:val="0"/>
          <w:numId w:val="14"/>
        </w:numPr>
      </w:pPr>
      <w:r>
        <w:t>Considerand cee ace am scris mai sus, in idea in care se va face deploy, acesta va fi facut o singura data, dupa care aplicatia va fi disponibila online, putand fi accesata de oricine. Ideea de a crea o aplicatie care sa fie deployata pentru fiecare client care si-ar dori sa o foloseasca, ne-ar fi scapat de problema securitatii, pe care o ridica punerea la dispozitie a acesteia la nivel public. Nu ne propunem sa rezolvam aceasta problema momentan, dar o vom avea in vedere pe viitor.</w:t>
      </w:r>
    </w:p>
    <w:p w:rsidR="0011471D" w:rsidRDefault="00F33CD2" w:rsidP="00F33CD2">
      <w:pPr>
        <w:pStyle w:val="ListParagraph"/>
        <w:numPr>
          <w:ilvl w:val="0"/>
          <w:numId w:val="14"/>
        </w:numPr>
      </w:pPr>
      <w:r>
        <w:t xml:space="preserve">Varianta pe care ne-am ales-o(referitor la deploy) ne-a pus in lumina idea dezvoltarii unui feature prin care utilizatorii pot beneficia de optiunea de a posta informatia in mod public, chiar daca acestia sunt afiliati la o firma, in cadrul unui department, pe un anumit proiect unde au acces la anumite intrari. Daca acestia considera ca solutia pe care o promoveaza sau situatia dificila pe care o intampina nu este de natura a corupe informatii interne, aceasta optiune este chiar recomandata, </w:t>
      </w:r>
      <w:r w:rsidR="00E8119F">
        <w:t>incurajand</w:t>
      </w:r>
      <w:r>
        <w:t xml:space="preserve"> de impartasire</w:t>
      </w:r>
      <w:r w:rsidR="00E8119F">
        <w:t>a</w:t>
      </w:r>
      <w:r>
        <w:t xml:space="preserve"> de informatii</w:t>
      </w:r>
      <w:r w:rsidR="0011471D">
        <w:t>.</w:t>
      </w:r>
    </w:p>
    <w:p w:rsidR="00F33CD2" w:rsidRDefault="00F33CD2" w:rsidP="00F33CD2">
      <w:pPr>
        <w:pStyle w:val="ListParagraph"/>
        <w:numPr>
          <w:ilvl w:val="0"/>
          <w:numId w:val="14"/>
        </w:numPr>
      </w:pPr>
      <w:r>
        <w:lastRenderedPageBreak/>
        <w:t xml:space="preserve"> </w:t>
      </w:r>
      <w:r w:rsidR="0011471D">
        <w:t>Eforturile unui utilizator care este activ in a-I ajuta pe altii sau care p</w:t>
      </w:r>
      <w:r w:rsidR="00E8119F">
        <w:t xml:space="preserve">osteaza solutii votate de altii, </w:t>
      </w:r>
      <w:r w:rsidR="0011471D">
        <w:t>trebuie recunoscute de catre echipa, asa ca aplicatia vine in ajutorul acestei idei, oferind pun</w:t>
      </w:r>
      <w:r w:rsidR="00E8119F">
        <w:t>c</w:t>
      </w:r>
      <w:r w:rsidR="0011471D">
        <w:t>te acestora.</w:t>
      </w:r>
    </w:p>
    <w:p w:rsidR="0011471D" w:rsidRDefault="0011471D" w:rsidP="00F33CD2">
      <w:pPr>
        <w:pStyle w:val="ListParagraph"/>
        <w:numPr>
          <w:ilvl w:val="0"/>
          <w:numId w:val="14"/>
        </w:numPr>
      </w:pPr>
      <w:r>
        <w:t xml:space="preserve">Pe baza ideii de mai sus, ne-am gandit sa afisam intr-o sectiune a aplicatiei </w:t>
      </w:r>
      <w:r w:rsidR="009B4364">
        <w:t xml:space="preserve"> un top cu </w:t>
      </w:r>
      <w:r>
        <w:t>cei mai “X” activi utilizatori</w:t>
      </w:r>
      <w:r w:rsidR="00E8119F">
        <w:t>, unde X este un numar ales de cel care creaza contul firmei.</w:t>
      </w:r>
    </w:p>
    <w:p w:rsidR="008C3E98" w:rsidRDefault="008C3E98" w:rsidP="00F33CD2">
      <w:pPr>
        <w:pStyle w:val="ListParagraph"/>
        <w:numPr>
          <w:ilvl w:val="0"/>
          <w:numId w:val="14"/>
        </w:numPr>
      </w:pPr>
      <w:r>
        <w:t>Va trebui sa existe un utilizator care sa administreze contul unei firme care se inregistreaza in</w:t>
      </w:r>
      <w:r w:rsidR="001A0D91">
        <w:t xml:space="preserve"> a</w:t>
      </w:r>
      <w:r>
        <w:t xml:space="preserve">plicatie. Ne-am gandit ca acesta sa fie cel care creeaza contul aferent firmei, avand mai departe drepturi de a adauga, accepta sau interzice utilizatori in sectiunea din aplicatie destinata firmei. </w:t>
      </w:r>
    </w:p>
    <w:p w:rsidR="001A0D91" w:rsidRDefault="008C3E98" w:rsidP="001A0D91">
      <w:pPr>
        <w:pStyle w:val="ListParagraph"/>
      </w:pPr>
      <w:r>
        <w:t>Tot el va gestiona alocarea pe anumite proiecte/subiecte a utilizatorilor.</w:t>
      </w:r>
    </w:p>
    <w:p w:rsidR="008C3E98" w:rsidRDefault="00D24143" w:rsidP="001A0D91">
      <w:pPr>
        <w:pStyle w:val="ListParagraph"/>
        <w:numPr>
          <w:ilvl w:val="0"/>
          <w:numId w:val="14"/>
        </w:numPr>
      </w:pPr>
      <w:r>
        <w:t>Aplicatia accesata de persoanele care au cont va pune la dispozitie sectiunea de postari si intrebari publice, lista de organizatii la care pot cere sa se aflieze si sectiunea de creare cont.</w:t>
      </w:r>
    </w:p>
    <w:p w:rsidR="00D24143" w:rsidRDefault="00D24143" w:rsidP="001A0D91">
      <w:pPr>
        <w:pStyle w:val="ListParagraph"/>
        <w:numPr>
          <w:ilvl w:val="0"/>
          <w:numId w:val="14"/>
        </w:numPr>
      </w:pPr>
      <w:r>
        <w:t>Baza de date va trebuii sa fie foarte stabila si bine fixata inca de la inceputul dezvoltarii deoarece aceasta va trebui sa fie un bun suport pentru flexibilitatea pe care o ofera aplicatia, punand la dispozitie o serie de contrangeri corecte si cu greu modificabile in viitor.</w:t>
      </w:r>
    </w:p>
    <w:p w:rsidR="00D24143" w:rsidRDefault="00D24143" w:rsidP="001A0D91">
      <w:pPr>
        <w:pStyle w:val="ListParagraph"/>
        <w:numPr>
          <w:ilvl w:val="0"/>
          <w:numId w:val="14"/>
        </w:numPr>
      </w:pPr>
      <w:r>
        <w:t>Aplicatia va folosi ca limbaj de programare server-side Java, prin care se vor expune REST-urile.</w:t>
      </w:r>
    </w:p>
    <w:p w:rsidR="00D24143" w:rsidRDefault="00D24143" w:rsidP="001A0D91">
      <w:pPr>
        <w:pStyle w:val="ListParagraph"/>
        <w:numPr>
          <w:ilvl w:val="0"/>
          <w:numId w:val="14"/>
        </w:numPr>
      </w:pPr>
      <w:r>
        <w:t>Query-urile si maparea tabelelor din baza de date se vor face prin framework-ul Spring Data JPA.</w:t>
      </w:r>
    </w:p>
    <w:p w:rsidR="00D24143" w:rsidRDefault="00D24143" w:rsidP="001A0D91">
      <w:pPr>
        <w:pStyle w:val="ListParagraph"/>
        <w:numPr>
          <w:ilvl w:val="0"/>
          <w:numId w:val="14"/>
        </w:numPr>
      </w:pPr>
      <w:r>
        <w:t>Partea de client va fi implementata in Angular JS, HTML si CSS.</w:t>
      </w:r>
    </w:p>
    <w:p w:rsidR="00D24143" w:rsidRDefault="00D24143" w:rsidP="001A0D91">
      <w:pPr>
        <w:pStyle w:val="ListParagraph"/>
        <w:numPr>
          <w:ilvl w:val="0"/>
          <w:numId w:val="14"/>
        </w:numPr>
      </w:pPr>
      <w:r>
        <w:t>Ne propunem sa reutilizam teme(configurari CSS) deja existente pe care sa le adaptam la cerintele noastre ca sa ne putem concentra mai mult pe functionalitati.</w:t>
      </w:r>
    </w:p>
    <w:p w:rsidR="00D24143" w:rsidRDefault="00D24143" w:rsidP="001A0D91">
      <w:pPr>
        <w:pStyle w:val="ListParagraph"/>
        <w:numPr>
          <w:ilvl w:val="0"/>
          <w:numId w:val="14"/>
        </w:numPr>
      </w:pPr>
      <w:r>
        <w:t>Arhite</w:t>
      </w:r>
      <w:r w:rsidR="00E8119F">
        <w:t>ctura aplicatiei va fi bazata p</w:t>
      </w:r>
      <w:bookmarkStart w:id="0" w:name="_GoBack"/>
      <w:bookmarkEnd w:id="0"/>
      <w:r>
        <w:t>e Srinng MVC</w:t>
      </w:r>
    </w:p>
    <w:p w:rsidR="00D24143" w:rsidRDefault="00D24143" w:rsidP="001A0D91">
      <w:pPr>
        <w:pStyle w:val="ListParagraph"/>
        <w:numPr>
          <w:ilvl w:val="0"/>
          <w:numId w:val="14"/>
        </w:numPr>
      </w:pPr>
      <w:r>
        <w:t>Baza de date folosita va fi Postgres deoarece se integreaza foarte bine cu framework-ul Spring.</w:t>
      </w:r>
    </w:p>
    <w:p w:rsidR="00D24143" w:rsidRDefault="00D24143" w:rsidP="00D24143">
      <w:pPr>
        <w:pStyle w:val="ListParagraph"/>
      </w:pPr>
    </w:p>
    <w:p w:rsidR="00D24143" w:rsidRDefault="00D24143" w:rsidP="00D24143">
      <w:pPr>
        <w:pStyle w:val="ListParagraph"/>
      </w:pPr>
    </w:p>
    <w:p w:rsidR="00DC5B93" w:rsidRPr="009B18C7" w:rsidRDefault="00DC5B93" w:rsidP="00DC5B93">
      <w:pPr>
        <w:pStyle w:val="Heading1"/>
        <w:rPr>
          <w:sz w:val="32"/>
        </w:rPr>
      </w:pPr>
      <w:r>
        <w:rPr>
          <w:sz w:val="32"/>
        </w:rPr>
        <w:t>SURSE DE INSPIRATIE</w:t>
      </w:r>
    </w:p>
    <w:p w:rsidR="005E57AD" w:rsidRDefault="005E786E" w:rsidP="00C82737">
      <w:pPr>
        <w:pStyle w:val="ListParagraph"/>
        <w:numPr>
          <w:ilvl w:val="0"/>
          <w:numId w:val="15"/>
        </w:numPr>
      </w:pPr>
      <w:r>
        <w:t>https://slack.com</w:t>
      </w:r>
    </w:p>
    <w:p w:rsidR="009B18C7" w:rsidRDefault="009B18C7" w:rsidP="00C82737">
      <w:pPr>
        <w:pStyle w:val="ListParagraph"/>
        <w:numPr>
          <w:ilvl w:val="0"/>
          <w:numId w:val="15"/>
        </w:numPr>
      </w:pPr>
      <w:r w:rsidRPr="009B18C7">
        <w:t>https://www.reddit.com</w:t>
      </w:r>
    </w:p>
    <w:sectPr w:rsidR="009B18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BC7DB9"/>
    <w:multiLevelType w:val="hybridMultilevel"/>
    <w:tmpl w:val="EA90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11B51"/>
    <w:multiLevelType w:val="hybridMultilevel"/>
    <w:tmpl w:val="35A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C70E5"/>
    <w:multiLevelType w:val="hybridMultilevel"/>
    <w:tmpl w:val="D3D8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91"/>
    <w:rsid w:val="0011471D"/>
    <w:rsid w:val="00162BDC"/>
    <w:rsid w:val="001A0D91"/>
    <w:rsid w:val="00307D21"/>
    <w:rsid w:val="003A545F"/>
    <w:rsid w:val="00406F4B"/>
    <w:rsid w:val="004077EF"/>
    <w:rsid w:val="005505EE"/>
    <w:rsid w:val="005E57AD"/>
    <w:rsid w:val="005E786E"/>
    <w:rsid w:val="00683D5A"/>
    <w:rsid w:val="00690610"/>
    <w:rsid w:val="00765ABF"/>
    <w:rsid w:val="008C3E98"/>
    <w:rsid w:val="00997891"/>
    <w:rsid w:val="009B18C7"/>
    <w:rsid w:val="009B4364"/>
    <w:rsid w:val="009C6289"/>
    <w:rsid w:val="00AC2B28"/>
    <w:rsid w:val="00B46B2D"/>
    <w:rsid w:val="00C82737"/>
    <w:rsid w:val="00C97ED6"/>
    <w:rsid w:val="00CC0711"/>
    <w:rsid w:val="00D06287"/>
    <w:rsid w:val="00D24143"/>
    <w:rsid w:val="00DC5B93"/>
    <w:rsid w:val="00DD1A17"/>
    <w:rsid w:val="00E46689"/>
    <w:rsid w:val="00E8119F"/>
    <w:rsid w:val="00F33CD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1FA8D-0DEC-4E33-9F39-788E211F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18C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Anca Denisa</dc:creator>
  <cp:keywords/>
  <cp:lastModifiedBy>Anca Denisa</cp:lastModifiedBy>
  <cp:revision>35</cp:revision>
  <dcterms:created xsi:type="dcterms:W3CDTF">2015-10-21T17:14:00Z</dcterms:created>
  <dcterms:modified xsi:type="dcterms:W3CDTF">2015-10-21T19:15:00Z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